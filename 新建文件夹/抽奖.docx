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结束了协会部长的“火炬传递”，我们将给大家带来一个福利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是的，现在我们将进行抽奖环节，请大家拿出你们的手机，扫一下屏幕上面的二维码参与抽奖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抽奖环节将分为两轮，中奖的小锦鲤们将会获得协会专门定制的可乐一瓶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话不多说，让我们现在开始第一轮的抽奖吧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（第一轮抽奖）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哇，看来第一轮中奖的小锦鲤们已经出来了，请中奖的同学们上台领取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没中奖的小伙伴也不用灰心，我们即将开始第二轮抽奖，请大家举起你们的手机参与抽奖吧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（第二轮抽奖）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第二轮中奖的小锦鲤们已经出来了，恭喜你们获得特制奖品，请中奖的同学们上台领取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94B1B"/>
    <w:rsid w:val="28B94B1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2018-11-17T12:20:00Z</dcterms:created>
  <dc:creator>Lenovo</dc:creator>
  <cp:lastModifiedBy>Lenovo</cp:lastModifiedBy>
  <dcterms:modified xsi:type="dcterms:W3CDTF">2018-11-17T13:00:57Z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